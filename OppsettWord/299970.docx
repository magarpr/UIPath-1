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7804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56"/>
        <w:gridCol w:w="3176"/>
        <w:gridCol w:w="416"/>
        <w:gridCol w:w="1456"/>
      </w:tblGrid>
      <w:tr w:rsidR="005030AF" w:rsidRPr="005030AF" w:rsidTr="005030AF">
        <w:trPr>
          <w:trHeight w:val="300"/>
        </w:trPr>
        <w:tc>
          <w:tcPr>
            <w:tcW w:w="2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30AF" w:rsidRPr="005030AF" w:rsidRDefault="005030AF" w:rsidP="005030A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nb-NO"/>
              </w:rPr>
            </w:pPr>
            <w:bookmarkStart w:id="0" w:name="RANGE!A3:D41"/>
            <w:r w:rsidRPr="005030AF">
              <w:rPr>
                <w:rFonts w:ascii="Times New Roman" w:eastAsia="Times New Roman" w:hAnsi="Times New Roman" w:cs="Times New Roman"/>
                <w:b/>
                <w:bCs/>
                <w:lang w:eastAsia="nb-NO"/>
              </w:rPr>
              <w:t>INNTEKTER</w:t>
            </w:r>
            <w:bookmarkEnd w:id="0"/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30AF" w:rsidRPr="005030AF" w:rsidRDefault="005030AF" w:rsidP="005030A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nb-N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30AF" w:rsidRPr="005030AF" w:rsidRDefault="005030AF" w:rsidP="005030A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nb-NO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30AF" w:rsidRPr="005030AF" w:rsidRDefault="005030AF" w:rsidP="005030A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nb-NO"/>
              </w:rPr>
            </w:pPr>
          </w:p>
        </w:tc>
      </w:tr>
      <w:tr w:rsidR="005030AF" w:rsidRPr="005030AF" w:rsidTr="005030AF">
        <w:trPr>
          <w:trHeight w:val="300"/>
        </w:trPr>
        <w:tc>
          <w:tcPr>
            <w:tcW w:w="2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30AF" w:rsidRPr="005030AF" w:rsidRDefault="005030AF" w:rsidP="005030A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nb-NO"/>
              </w:rPr>
            </w:pPr>
            <w:bookmarkStart w:id="1" w:name="RANGE!A4:D18"/>
            <w:bookmarkStart w:id="2" w:name="RANGE!A4:A9"/>
            <w:bookmarkEnd w:id="2"/>
            <w:r w:rsidRPr="005030AF">
              <w:rPr>
                <w:rFonts w:ascii="Times New Roman" w:eastAsia="Times New Roman" w:hAnsi="Times New Roman" w:cs="Times New Roman"/>
                <w:lang w:eastAsia="nb-NO"/>
              </w:rPr>
              <w:t>Brutto inntekt</w:t>
            </w:r>
            <w:bookmarkEnd w:id="1"/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30AF" w:rsidRPr="005030AF" w:rsidRDefault="005030AF" w:rsidP="005030A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nb-NO"/>
              </w:rPr>
            </w:pPr>
            <w:r w:rsidRPr="005030AF">
              <w:rPr>
                <w:rFonts w:ascii="Times New Roman" w:eastAsia="Times New Roman" w:hAnsi="Times New Roman" w:cs="Times New Roman"/>
                <w:sz w:val="18"/>
                <w:szCs w:val="18"/>
                <w:lang w:eastAsia="nb-NO"/>
              </w:rPr>
              <w:t xml:space="preserve"> 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30AF" w:rsidRPr="005030AF" w:rsidRDefault="005030AF" w:rsidP="005030A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nb-NO"/>
              </w:rPr>
            </w:pPr>
            <w:r w:rsidRPr="005030AF">
              <w:rPr>
                <w:rFonts w:ascii="Times New Roman" w:eastAsia="Times New Roman" w:hAnsi="Times New Roman" w:cs="Times New Roman"/>
                <w:lang w:eastAsia="nb-NO"/>
              </w:rPr>
              <w:t>kr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30AF" w:rsidRPr="005030AF" w:rsidRDefault="005030AF" w:rsidP="005030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nb-NO"/>
              </w:rPr>
            </w:pPr>
            <w:bookmarkStart w:id="3" w:name="RANGE!D4"/>
            <w:r w:rsidRPr="005030AF">
              <w:rPr>
                <w:rFonts w:ascii="Times New Roman" w:eastAsia="Times New Roman" w:hAnsi="Times New Roman" w:cs="Times New Roman"/>
                <w:lang w:eastAsia="nb-NO"/>
              </w:rPr>
              <w:t>29 333</w:t>
            </w:r>
            <w:bookmarkEnd w:id="3"/>
          </w:p>
        </w:tc>
      </w:tr>
      <w:tr w:rsidR="005030AF" w:rsidRPr="005030AF" w:rsidTr="005030AF">
        <w:trPr>
          <w:trHeight w:val="300"/>
        </w:trPr>
        <w:tc>
          <w:tcPr>
            <w:tcW w:w="2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30AF" w:rsidRPr="005030AF" w:rsidRDefault="005030AF" w:rsidP="005030A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nb-NO"/>
              </w:rPr>
            </w:pPr>
            <w:r w:rsidRPr="005030AF">
              <w:rPr>
                <w:rFonts w:ascii="Times New Roman" w:eastAsia="Times New Roman" w:hAnsi="Times New Roman" w:cs="Times New Roman"/>
                <w:lang w:eastAsia="nb-NO"/>
              </w:rPr>
              <w:t>Barnetrygd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30AF" w:rsidRPr="005030AF" w:rsidRDefault="005030AF" w:rsidP="005030A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nb-NO"/>
              </w:rPr>
            </w:pPr>
            <w:r w:rsidRPr="005030AF">
              <w:rPr>
                <w:rFonts w:ascii="Times New Roman" w:eastAsia="Times New Roman" w:hAnsi="Times New Roman" w:cs="Times New Roman"/>
                <w:sz w:val="18"/>
                <w:szCs w:val="18"/>
                <w:lang w:eastAsia="nb-NO"/>
              </w:rPr>
              <w:t xml:space="preserve"> 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30AF" w:rsidRPr="005030AF" w:rsidRDefault="005030AF" w:rsidP="005030A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nb-NO"/>
              </w:rPr>
            </w:pPr>
            <w:r w:rsidRPr="005030AF">
              <w:rPr>
                <w:rFonts w:ascii="Times New Roman" w:eastAsia="Times New Roman" w:hAnsi="Times New Roman" w:cs="Times New Roman"/>
                <w:lang w:eastAsia="nb-NO"/>
              </w:rPr>
              <w:t>kr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30AF" w:rsidRPr="005030AF" w:rsidRDefault="005030AF" w:rsidP="005030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nb-NO"/>
              </w:rPr>
            </w:pPr>
            <w:r w:rsidRPr="005030AF">
              <w:rPr>
                <w:rFonts w:ascii="Times New Roman" w:eastAsia="Times New Roman" w:hAnsi="Times New Roman" w:cs="Times New Roman"/>
                <w:lang w:eastAsia="nb-NO"/>
              </w:rPr>
              <w:t>4 000</w:t>
            </w:r>
          </w:p>
        </w:tc>
      </w:tr>
      <w:tr w:rsidR="005030AF" w:rsidRPr="005030AF" w:rsidTr="005030AF">
        <w:trPr>
          <w:trHeight w:val="300"/>
        </w:trPr>
        <w:tc>
          <w:tcPr>
            <w:tcW w:w="2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30AF" w:rsidRPr="005030AF" w:rsidRDefault="005030AF" w:rsidP="005030A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nb-NO"/>
              </w:rPr>
            </w:pPr>
            <w:r w:rsidRPr="005030AF">
              <w:rPr>
                <w:rFonts w:ascii="Times New Roman" w:eastAsia="Times New Roman" w:hAnsi="Times New Roman" w:cs="Times New Roman"/>
                <w:lang w:eastAsia="nb-NO"/>
              </w:rPr>
              <w:t xml:space="preserve"> - Skatt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30AF" w:rsidRPr="005030AF" w:rsidRDefault="005030AF" w:rsidP="005030A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nb-NO"/>
              </w:rPr>
            </w:pPr>
            <w:r w:rsidRPr="005030AF">
              <w:rPr>
                <w:rFonts w:ascii="Times New Roman" w:eastAsia="Times New Roman" w:hAnsi="Times New Roman" w:cs="Times New Roman"/>
                <w:sz w:val="18"/>
                <w:szCs w:val="18"/>
                <w:lang w:eastAsia="nb-NO"/>
              </w:rPr>
              <w:t xml:space="preserve">Tabell </w:t>
            </w:r>
            <w:proofErr w:type="spellStart"/>
            <w:r w:rsidRPr="005030AF">
              <w:rPr>
                <w:rFonts w:ascii="Times New Roman" w:eastAsia="Times New Roman" w:hAnsi="Times New Roman" w:cs="Times New Roman"/>
                <w:sz w:val="18"/>
                <w:szCs w:val="18"/>
                <w:lang w:eastAsia="nb-NO"/>
              </w:rPr>
              <w:t>nr</w:t>
            </w:r>
            <w:proofErr w:type="spellEnd"/>
            <w:r w:rsidRPr="005030AF">
              <w:rPr>
                <w:rFonts w:ascii="Times New Roman" w:eastAsia="Times New Roman" w:hAnsi="Times New Roman" w:cs="Times New Roman"/>
                <w:sz w:val="18"/>
                <w:szCs w:val="18"/>
                <w:lang w:eastAsia="nb-NO"/>
              </w:rPr>
              <w:t>: 7100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30AF" w:rsidRPr="005030AF" w:rsidRDefault="005030AF" w:rsidP="005030A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nb-NO"/>
              </w:rPr>
            </w:pPr>
            <w:r w:rsidRPr="005030AF">
              <w:rPr>
                <w:rFonts w:ascii="Times New Roman" w:eastAsia="Times New Roman" w:hAnsi="Times New Roman" w:cs="Times New Roman"/>
                <w:lang w:eastAsia="nb-NO"/>
              </w:rPr>
              <w:t>kr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30AF" w:rsidRPr="005030AF" w:rsidRDefault="005030AF" w:rsidP="005030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nb-NO"/>
              </w:rPr>
            </w:pPr>
            <w:bookmarkStart w:id="4" w:name="RANGE!D13"/>
            <w:r w:rsidRPr="005030AF">
              <w:rPr>
                <w:rFonts w:ascii="Times New Roman" w:eastAsia="Times New Roman" w:hAnsi="Times New Roman" w:cs="Times New Roman"/>
                <w:lang w:eastAsia="nb-NO"/>
              </w:rPr>
              <w:t>8 338</w:t>
            </w:r>
            <w:bookmarkEnd w:id="4"/>
          </w:p>
        </w:tc>
      </w:tr>
      <w:tr w:rsidR="005030AF" w:rsidRPr="005030AF" w:rsidTr="005030AF">
        <w:trPr>
          <w:trHeight w:val="300"/>
        </w:trPr>
        <w:tc>
          <w:tcPr>
            <w:tcW w:w="27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030AF" w:rsidRPr="005030AF" w:rsidRDefault="005030AF" w:rsidP="005030A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nb-NO"/>
              </w:rPr>
            </w:pPr>
            <w:r w:rsidRPr="005030AF">
              <w:rPr>
                <w:rFonts w:ascii="Times New Roman" w:eastAsia="Times New Roman" w:hAnsi="Times New Roman" w:cs="Times New Roman"/>
                <w:b/>
                <w:bCs/>
                <w:lang w:eastAsia="nb-NO"/>
              </w:rPr>
              <w:t>Netto inntekt</w:t>
            </w:r>
          </w:p>
        </w:tc>
        <w:tc>
          <w:tcPr>
            <w:tcW w:w="31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030AF" w:rsidRPr="005030AF" w:rsidRDefault="005030AF" w:rsidP="005030A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nb-NO"/>
              </w:rPr>
            </w:pPr>
            <w:r w:rsidRPr="005030A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nb-NO"/>
              </w:rPr>
              <w:t xml:space="preserve"> </w:t>
            </w:r>
          </w:p>
        </w:tc>
        <w:tc>
          <w:tcPr>
            <w:tcW w:w="4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030AF" w:rsidRPr="005030AF" w:rsidRDefault="005030AF" w:rsidP="005030A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nb-NO"/>
              </w:rPr>
            </w:pPr>
            <w:r w:rsidRPr="005030AF">
              <w:rPr>
                <w:rFonts w:ascii="Times New Roman" w:eastAsia="Times New Roman" w:hAnsi="Times New Roman" w:cs="Times New Roman"/>
                <w:b/>
                <w:bCs/>
                <w:lang w:eastAsia="nb-NO"/>
              </w:rPr>
              <w:t>kr</w:t>
            </w:r>
          </w:p>
        </w:tc>
        <w:tc>
          <w:tcPr>
            <w:tcW w:w="14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030AF" w:rsidRPr="005030AF" w:rsidRDefault="005030AF" w:rsidP="005030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nb-NO"/>
              </w:rPr>
            </w:pPr>
            <w:r w:rsidRPr="005030AF">
              <w:rPr>
                <w:rFonts w:ascii="Times New Roman" w:eastAsia="Times New Roman" w:hAnsi="Times New Roman" w:cs="Times New Roman"/>
                <w:b/>
                <w:bCs/>
                <w:lang w:eastAsia="nb-NO"/>
              </w:rPr>
              <w:t xml:space="preserve">          24 995 </w:t>
            </w:r>
          </w:p>
        </w:tc>
      </w:tr>
      <w:tr w:rsidR="005030AF" w:rsidRPr="005030AF" w:rsidTr="005030AF">
        <w:trPr>
          <w:trHeight w:val="300"/>
        </w:trPr>
        <w:tc>
          <w:tcPr>
            <w:tcW w:w="2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30AF" w:rsidRPr="005030AF" w:rsidRDefault="005030AF" w:rsidP="005030A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nb-NO"/>
              </w:rPr>
            </w:pP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30AF" w:rsidRPr="005030AF" w:rsidRDefault="005030AF" w:rsidP="005030A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nb-NO"/>
              </w:rPr>
            </w:pPr>
            <w:r w:rsidRPr="005030AF">
              <w:rPr>
                <w:rFonts w:ascii="Times New Roman" w:eastAsia="Times New Roman" w:hAnsi="Times New Roman" w:cs="Times New Roman"/>
                <w:sz w:val="18"/>
                <w:szCs w:val="18"/>
                <w:lang w:eastAsia="nb-NO"/>
              </w:rPr>
              <w:t xml:space="preserve"> 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30AF" w:rsidRPr="005030AF" w:rsidRDefault="005030AF" w:rsidP="005030A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nb-NO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30AF" w:rsidRPr="005030AF" w:rsidRDefault="005030AF" w:rsidP="005030A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nb-NO"/>
              </w:rPr>
            </w:pPr>
          </w:p>
        </w:tc>
      </w:tr>
      <w:tr w:rsidR="005030AF" w:rsidRPr="005030AF" w:rsidTr="005030AF">
        <w:trPr>
          <w:trHeight w:val="300"/>
        </w:trPr>
        <w:tc>
          <w:tcPr>
            <w:tcW w:w="2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30AF" w:rsidRPr="005030AF" w:rsidRDefault="005030AF" w:rsidP="005030A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nb-NO"/>
              </w:rPr>
            </w:pPr>
            <w:r w:rsidRPr="005030AF">
              <w:rPr>
                <w:rFonts w:ascii="Times New Roman" w:eastAsia="Times New Roman" w:hAnsi="Times New Roman" w:cs="Times New Roman"/>
                <w:b/>
                <w:bCs/>
                <w:lang w:eastAsia="nb-NO"/>
              </w:rPr>
              <w:t>UTGIFTER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30AF" w:rsidRPr="005030AF" w:rsidRDefault="005030AF" w:rsidP="005030A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nb-NO"/>
              </w:rPr>
            </w:pPr>
            <w:r w:rsidRPr="005030A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nb-NO"/>
              </w:rPr>
              <w:t xml:space="preserve"> 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30AF" w:rsidRPr="005030AF" w:rsidRDefault="005030AF" w:rsidP="005030A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nb-NO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30AF" w:rsidRPr="005030AF" w:rsidRDefault="005030AF" w:rsidP="005030A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nb-NO"/>
              </w:rPr>
            </w:pPr>
          </w:p>
        </w:tc>
      </w:tr>
      <w:tr w:rsidR="005030AF" w:rsidRPr="005030AF" w:rsidTr="005030AF">
        <w:trPr>
          <w:trHeight w:val="300"/>
        </w:trPr>
        <w:tc>
          <w:tcPr>
            <w:tcW w:w="2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30AF" w:rsidRPr="005030AF" w:rsidRDefault="005030AF" w:rsidP="005030A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nb-NO"/>
              </w:rPr>
            </w:pPr>
            <w:bookmarkStart w:id="5" w:name="RANGE!A22:D38"/>
            <w:r w:rsidRPr="005030AF">
              <w:rPr>
                <w:rFonts w:ascii="Times New Roman" w:eastAsia="Times New Roman" w:hAnsi="Times New Roman" w:cs="Times New Roman"/>
                <w:lang w:eastAsia="nb-NO"/>
              </w:rPr>
              <w:t>Livsopphold</w:t>
            </w:r>
            <w:bookmarkEnd w:id="5"/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30AF" w:rsidRPr="005030AF" w:rsidRDefault="005030AF" w:rsidP="005030A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nb-NO"/>
              </w:rPr>
            </w:pPr>
            <w:r w:rsidRPr="005030AF">
              <w:rPr>
                <w:rFonts w:ascii="Times New Roman" w:eastAsia="Times New Roman" w:hAnsi="Times New Roman" w:cs="Times New Roman"/>
                <w:sz w:val="18"/>
                <w:szCs w:val="18"/>
                <w:lang w:eastAsia="nb-NO"/>
              </w:rPr>
              <w:t>1 voksen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30AF" w:rsidRPr="005030AF" w:rsidRDefault="005030AF" w:rsidP="005030A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nb-NO"/>
              </w:rPr>
            </w:pPr>
            <w:r w:rsidRPr="005030AF">
              <w:rPr>
                <w:rFonts w:ascii="Times New Roman" w:eastAsia="Times New Roman" w:hAnsi="Times New Roman" w:cs="Times New Roman"/>
                <w:lang w:eastAsia="nb-NO"/>
              </w:rPr>
              <w:t>kr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30AF" w:rsidRPr="005030AF" w:rsidRDefault="005030AF" w:rsidP="005030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nb-NO"/>
              </w:rPr>
            </w:pPr>
            <w:bookmarkStart w:id="6" w:name="RANGE!D22"/>
            <w:r w:rsidRPr="005030AF">
              <w:rPr>
                <w:rFonts w:ascii="Times New Roman" w:eastAsia="Times New Roman" w:hAnsi="Times New Roman" w:cs="Times New Roman"/>
                <w:lang w:eastAsia="nb-NO"/>
              </w:rPr>
              <w:t>8 289</w:t>
            </w:r>
            <w:bookmarkEnd w:id="6"/>
          </w:p>
        </w:tc>
      </w:tr>
      <w:tr w:rsidR="005030AF" w:rsidRPr="005030AF" w:rsidTr="005030AF">
        <w:trPr>
          <w:trHeight w:val="300"/>
        </w:trPr>
        <w:tc>
          <w:tcPr>
            <w:tcW w:w="2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30AF" w:rsidRPr="005030AF" w:rsidRDefault="005030AF" w:rsidP="005030A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nb-NO"/>
              </w:rPr>
            </w:pPr>
            <w:r w:rsidRPr="005030AF">
              <w:rPr>
                <w:rFonts w:ascii="Times New Roman" w:eastAsia="Times New Roman" w:hAnsi="Times New Roman" w:cs="Times New Roman"/>
                <w:lang w:eastAsia="nb-NO"/>
              </w:rPr>
              <w:t>Stipulerte boutgifter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30AF" w:rsidRPr="005030AF" w:rsidRDefault="005030AF" w:rsidP="005030A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nb-N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30AF" w:rsidRPr="005030AF" w:rsidRDefault="005030AF" w:rsidP="005030A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nb-NO"/>
              </w:rPr>
            </w:pPr>
            <w:r w:rsidRPr="005030AF">
              <w:rPr>
                <w:rFonts w:ascii="Times New Roman" w:eastAsia="Times New Roman" w:hAnsi="Times New Roman" w:cs="Times New Roman"/>
                <w:lang w:eastAsia="nb-NO"/>
              </w:rPr>
              <w:t>kr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30AF" w:rsidRPr="005030AF" w:rsidRDefault="005030AF" w:rsidP="005030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nb-NO"/>
              </w:rPr>
            </w:pPr>
            <w:bookmarkStart w:id="7" w:name="RANGE!D30"/>
            <w:r w:rsidRPr="005030AF">
              <w:rPr>
                <w:rFonts w:ascii="Times New Roman" w:eastAsia="Times New Roman" w:hAnsi="Times New Roman" w:cs="Times New Roman"/>
                <w:lang w:eastAsia="nb-NO"/>
              </w:rPr>
              <w:t>5 308</w:t>
            </w:r>
            <w:bookmarkEnd w:id="7"/>
          </w:p>
        </w:tc>
      </w:tr>
      <w:tr w:rsidR="005030AF" w:rsidRPr="005030AF" w:rsidTr="005030AF">
        <w:trPr>
          <w:trHeight w:val="285"/>
        </w:trPr>
        <w:tc>
          <w:tcPr>
            <w:tcW w:w="27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030AF" w:rsidRPr="005030AF" w:rsidRDefault="005030AF" w:rsidP="005030A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nb-NO"/>
              </w:rPr>
            </w:pPr>
            <w:r w:rsidRPr="005030AF">
              <w:rPr>
                <w:rFonts w:ascii="Times New Roman" w:eastAsia="Times New Roman" w:hAnsi="Times New Roman" w:cs="Times New Roman"/>
                <w:b/>
                <w:bCs/>
                <w:lang w:eastAsia="nb-NO"/>
              </w:rPr>
              <w:t>Sum utgifter</w:t>
            </w:r>
          </w:p>
        </w:tc>
        <w:tc>
          <w:tcPr>
            <w:tcW w:w="31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030AF" w:rsidRPr="005030AF" w:rsidRDefault="005030AF" w:rsidP="005030A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nb-NO"/>
              </w:rPr>
            </w:pPr>
            <w:r w:rsidRPr="005030A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nb-NO"/>
              </w:rPr>
              <w:t xml:space="preserve"> </w:t>
            </w:r>
          </w:p>
        </w:tc>
        <w:tc>
          <w:tcPr>
            <w:tcW w:w="4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030AF" w:rsidRPr="005030AF" w:rsidRDefault="005030AF" w:rsidP="005030A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nb-NO"/>
              </w:rPr>
            </w:pPr>
            <w:r w:rsidRPr="005030AF">
              <w:rPr>
                <w:rFonts w:ascii="Times New Roman" w:eastAsia="Times New Roman" w:hAnsi="Times New Roman" w:cs="Times New Roman"/>
                <w:b/>
                <w:bCs/>
                <w:lang w:eastAsia="nb-NO"/>
              </w:rPr>
              <w:t>kr</w:t>
            </w:r>
          </w:p>
        </w:tc>
        <w:tc>
          <w:tcPr>
            <w:tcW w:w="14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030AF" w:rsidRPr="005030AF" w:rsidRDefault="005030AF" w:rsidP="005030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nb-NO"/>
              </w:rPr>
            </w:pPr>
            <w:r w:rsidRPr="005030AF">
              <w:rPr>
                <w:rFonts w:ascii="Times New Roman" w:eastAsia="Times New Roman" w:hAnsi="Times New Roman" w:cs="Times New Roman"/>
                <w:b/>
                <w:bCs/>
                <w:lang w:eastAsia="nb-NO"/>
              </w:rPr>
              <w:t>13 597</w:t>
            </w:r>
          </w:p>
        </w:tc>
      </w:tr>
      <w:tr w:rsidR="005030AF" w:rsidRPr="005030AF" w:rsidTr="005030AF">
        <w:trPr>
          <w:trHeight w:val="300"/>
        </w:trPr>
        <w:tc>
          <w:tcPr>
            <w:tcW w:w="2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30AF" w:rsidRPr="005030AF" w:rsidRDefault="005030AF" w:rsidP="005030A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nb-NO"/>
              </w:rPr>
            </w:pP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30AF" w:rsidRPr="005030AF" w:rsidRDefault="005030AF" w:rsidP="005030A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nb-NO"/>
              </w:rPr>
            </w:pPr>
            <w:r w:rsidRPr="005030AF">
              <w:rPr>
                <w:rFonts w:ascii="Times New Roman" w:eastAsia="Times New Roman" w:hAnsi="Times New Roman" w:cs="Times New Roman"/>
                <w:sz w:val="18"/>
                <w:szCs w:val="18"/>
                <w:lang w:eastAsia="nb-NO"/>
              </w:rPr>
              <w:t xml:space="preserve"> 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30AF" w:rsidRPr="005030AF" w:rsidRDefault="005030AF" w:rsidP="005030A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nb-NO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30AF" w:rsidRPr="005030AF" w:rsidRDefault="005030AF" w:rsidP="005030A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nb-NO"/>
              </w:rPr>
            </w:pPr>
          </w:p>
        </w:tc>
      </w:tr>
      <w:tr w:rsidR="005030AF" w:rsidRPr="005030AF" w:rsidTr="005030AF">
        <w:trPr>
          <w:trHeight w:val="285"/>
        </w:trPr>
        <w:tc>
          <w:tcPr>
            <w:tcW w:w="27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030AF" w:rsidRPr="005030AF" w:rsidRDefault="005030AF" w:rsidP="005030A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nb-NO"/>
              </w:rPr>
            </w:pPr>
            <w:r w:rsidRPr="005030AF">
              <w:rPr>
                <w:rFonts w:ascii="Times New Roman" w:eastAsia="Times New Roman" w:hAnsi="Times New Roman" w:cs="Times New Roman"/>
                <w:b/>
                <w:bCs/>
                <w:lang w:eastAsia="nb-NO"/>
              </w:rPr>
              <w:t>Overskudd</w:t>
            </w:r>
          </w:p>
        </w:tc>
        <w:tc>
          <w:tcPr>
            <w:tcW w:w="31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030AF" w:rsidRPr="005030AF" w:rsidRDefault="005030AF" w:rsidP="005030A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nb-NO"/>
              </w:rPr>
            </w:pPr>
            <w:r w:rsidRPr="005030A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nb-NO"/>
              </w:rPr>
              <w:t xml:space="preserve"> 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030AF" w:rsidRPr="005030AF" w:rsidRDefault="005030AF" w:rsidP="005030A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nb-NO"/>
              </w:rPr>
            </w:pPr>
            <w:r w:rsidRPr="005030AF">
              <w:rPr>
                <w:rFonts w:ascii="Times New Roman" w:eastAsia="Times New Roman" w:hAnsi="Times New Roman" w:cs="Times New Roman"/>
                <w:b/>
                <w:bCs/>
                <w:lang w:eastAsia="nb-NO"/>
              </w:rPr>
              <w:t>kr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030AF" w:rsidRPr="005030AF" w:rsidRDefault="005030AF" w:rsidP="005030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nb-NO"/>
              </w:rPr>
            </w:pPr>
            <w:r w:rsidRPr="005030AF">
              <w:rPr>
                <w:rFonts w:ascii="Times New Roman" w:eastAsia="Times New Roman" w:hAnsi="Times New Roman" w:cs="Times New Roman"/>
                <w:b/>
                <w:bCs/>
                <w:lang w:eastAsia="nb-NO"/>
              </w:rPr>
              <w:t xml:space="preserve">          11 398 </w:t>
            </w:r>
          </w:p>
        </w:tc>
      </w:tr>
    </w:tbl>
    <w:p w:rsidR="009257EB" w:rsidRDefault="009257EB">
      <w:bookmarkStart w:id="8" w:name="_GoBack"/>
      <w:bookmarkEnd w:id="8"/>
    </w:p>
    <w:sectPr w:rsidR="009257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30AF"/>
    <w:rsid w:val="005030AF"/>
    <w:rsid w:val="00925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475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25411DD8</Template>
  <TotalTime>0</TotalTime>
  <Pages>1</Pages>
  <Words>45</Words>
  <Characters>244</Characters>
  <Application>Microsoft Office Word</Application>
  <DocSecurity>0</DocSecurity>
  <Lines>2</Lines>
  <Paragraphs>1</Paragraphs>
  <ScaleCrop>false</ScaleCrop>
  <Company>NAV</Company>
  <LinksUpToDate>false</LinksUpToDate>
  <CharactersWithSpaces>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F_Z990640 E_Z990640</dc:creator>
  <cp:lastModifiedBy>F_Z990640 E_Z990640</cp:lastModifiedBy>
  <cp:revision>1</cp:revision>
  <dcterms:created xsi:type="dcterms:W3CDTF">2017-01-12T13:29:00Z</dcterms:created>
  <dcterms:modified xsi:type="dcterms:W3CDTF">2017-01-12T13:29:00Z</dcterms:modified>
</cp:coreProperties>
</file>